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3427C" w14:textId="046B4AF9" w:rsidR="00B261B1" w:rsidRDefault="00B261B1" w:rsidP="00B261B1">
      <w:bookmarkStart w:id="0" w:name="_GoBack"/>
      <w:bookmarkEnd w:id="0"/>
    </w:p>
    <w:p w14:paraId="3E9A7C11" w14:textId="77777777" w:rsidR="00954111" w:rsidRPr="00B261B1" w:rsidRDefault="00954111" w:rsidP="00B261B1"/>
    <w:p w14:paraId="47967D07" w14:textId="77777777" w:rsidR="00B261B1" w:rsidRDefault="00B261B1" w:rsidP="00CE1039">
      <w:pPr>
        <w:rPr>
          <w:rFonts w:ascii="Arial" w:hAnsi="Arial" w:cs="Arial"/>
          <w:b/>
          <w:sz w:val="24"/>
          <w:szCs w:val="24"/>
        </w:rPr>
      </w:pPr>
    </w:p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119"/>
        <w:gridCol w:w="1701"/>
        <w:gridCol w:w="1984"/>
      </w:tblGrid>
      <w:tr w:rsidR="00555949" w14:paraId="534EA37C" w14:textId="77777777" w:rsidTr="00954111">
        <w:trPr>
          <w:trHeight w:val="1230"/>
        </w:trPr>
        <w:tc>
          <w:tcPr>
            <w:tcW w:w="5637" w:type="dxa"/>
            <w:gridSpan w:val="2"/>
            <w:shd w:val="clear" w:color="auto" w:fill="auto"/>
          </w:tcPr>
          <w:p w14:paraId="7347621C" w14:textId="10BC9C5B" w:rsidR="00555949" w:rsidRPr="00E11B23" w:rsidRDefault="00337F06" w:rsidP="00E11B23">
            <w:pPr>
              <w:tabs>
                <w:tab w:val="left" w:pos="3480"/>
              </w:tabs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1940741" wp14:editId="6EC82EE9">
                  <wp:extent cx="337185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5949" w:rsidRPr="00E11B23">
              <w:rPr>
                <w:rFonts w:ascii="Arial" w:eastAsia="+mn-ea" w:hAnsi="Arial" w:cs="Arial"/>
                <w:b/>
                <w:kern w:val="24"/>
                <w:lang w:val="en-US"/>
              </w:rPr>
              <w:tab/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148BD3F2" w14:textId="5D4362E1" w:rsidR="00555949" w:rsidRDefault="00337F06" w:rsidP="00E11B23"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6E7279F" wp14:editId="0444C4ED">
                  <wp:simplePos x="0" y="0"/>
                  <wp:positionH relativeFrom="margin">
                    <wp:posOffset>600710</wp:posOffset>
                  </wp:positionH>
                  <wp:positionV relativeFrom="margin">
                    <wp:posOffset>73025</wp:posOffset>
                  </wp:positionV>
                  <wp:extent cx="1663065" cy="656590"/>
                  <wp:effectExtent l="0" t="0" r="0" b="0"/>
                  <wp:wrapSquare wrapText="bothSides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55949" w14:paraId="0097CD4D" w14:textId="77777777" w:rsidTr="00954111">
        <w:trPr>
          <w:trHeight w:val="621"/>
        </w:trPr>
        <w:tc>
          <w:tcPr>
            <w:tcW w:w="2518" w:type="dxa"/>
            <w:shd w:val="clear" w:color="auto" w:fill="auto"/>
            <w:vAlign w:val="center"/>
          </w:tcPr>
          <w:p w14:paraId="0AE2AB36" w14:textId="5537B243" w:rsidR="00555949" w:rsidRPr="00E11B23" w:rsidRDefault="00337F06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CE7E4E3" wp14:editId="01AC975E">
                  <wp:extent cx="1524000" cy="361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CEDDF5" w14:textId="5B6F4284" w:rsidR="00555949" w:rsidRDefault="0012076E" w:rsidP="00E11B23">
            <w:r>
              <w:t>201031902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25C156" w14:textId="6E472FB5" w:rsidR="00555949" w:rsidRPr="00E11B23" w:rsidRDefault="00337F06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744C868" wp14:editId="3ADA9306">
                  <wp:extent cx="946150" cy="355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6770F6E" w14:textId="46C95502" w:rsidR="00555949" w:rsidRDefault="00E51EF1" w:rsidP="00E11B23">
            <w:r>
              <w:t>1999</w:t>
            </w:r>
          </w:p>
        </w:tc>
      </w:tr>
      <w:tr w:rsidR="00555949" w14:paraId="0DC62CA2" w14:textId="77777777" w:rsidTr="00954111">
        <w:trPr>
          <w:trHeight w:val="679"/>
        </w:trPr>
        <w:tc>
          <w:tcPr>
            <w:tcW w:w="2518" w:type="dxa"/>
            <w:shd w:val="clear" w:color="auto" w:fill="auto"/>
            <w:vAlign w:val="center"/>
          </w:tcPr>
          <w:p w14:paraId="5AABAA62" w14:textId="03002555" w:rsidR="00555949" w:rsidRPr="00E11B23" w:rsidRDefault="00337F06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4C925DC" wp14:editId="153A9202">
                  <wp:extent cx="1524000" cy="400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</w:tcPr>
          <w:p w14:paraId="06B46047" w14:textId="596803DB" w:rsidR="00555949" w:rsidRDefault="0012076E" w:rsidP="00E11B23">
            <w:r>
              <w:t>GEOG5870M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0DE273C" w14:textId="77777777" w:rsidR="00555949" w:rsidRPr="00E11B23" w:rsidRDefault="00555949" w:rsidP="00E11B23">
            <w:pPr>
              <w:rPr>
                <w:b/>
              </w:rPr>
            </w:pPr>
          </w:p>
          <w:p w14:paraId="7593FF69" w14:textId="3D5D1983" w:rsidR="00555949" w:rsidRDefault="00337F06" w:rsidP="00E11B23">
            <w:r>
              <w:rPr>
                <w:noProof/>
                <w:lang w:eastAsia="en-GB"/>
              </w:rPr>
              <w:drawing>
                <wp:inline distT="0" distB="0" distL="0" distR="0" wp14:anchorId="53BE27F0" wp14:editId="333CC4F7">
                  <wp:extent cx="946150" cy="1022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49BA5E73" w14:textId="77777777" w:rsidR="00555949" w:rsidRDefault="00555949" w:rsidP="00E11B23"/>
        </w:tc>
      </w:tr>
      <w:tr w:rsidR="00555949" w14:paraId="4528E911" w14:textId="77777777" w:rsidTr="00954111">
        <w:trPr>
          <w:trHeight w:val="581"/>
        </w:trPr>
        <w:tc>
          <w:tcPr>
            <w:tcW w:w="2518" w:type="dxa"/>
            <w:shd w:val="clear" w:color="auto" w:fill="auto"/>
            <w:vAlign w:val="center"/>
          </w:tcPr>
          <w:p w14:paraId="06AB07F0" w14:textId="3C490801" w:rsidR="00555949" w:rsidRPr="00E11B23" w:rsidRDefault="00337F06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10EF2D0" wp14:editId="24B7DA93">
                  <wp:extent cx="1524000" cy="336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</w:tcPr>
          <w:p w14:paraId="6A5C47CB" w14:textId="62A18441" w:rsidR="00555949" w:rsidRDefault="00E51EF1" w:rsidP="00E11B23">
            <w:r>
              <w:t>Individual Project- Technical Report</w:t>
            </w:r>
          </w:p>
        </w:tc>
        <w:tc>
          <w:tcPr>
            <w:tcW w:w="1701" w:type="dxa"/>
            <w:vMerge/>
            <w:shd w:val="clear" w:color="auto" w:fill="auto"/>
          </w:tcPr>
          <w:p w14:paraId="713B2D21" w14:textId="77777777" w:rsidR="00555949" w:rsidRDefault="00555949" w:rsidP="00E11B23"/>
        </w:tc>
        <w:tc>
          <w:tcPr>
            <w:tcW w:w="1984" w:type="dxa"/>
            <w:vMerge/>
            <w:shd w:val="clear" w:color="auto" w:fill="auto"/>
          </w:tcPr>
          <w:p w14:paraId="063F4AE5" w14:textId="77777777" w:rsidR="00555949" w:rsidRDefault="00555949" w:rsidP="00E11B23"/>
        </w:tc>
      </w:tr>
      <w:tr w:rsidR="00555949" w14:paraId="2DA17252" w14:textId="77777777" w:rsidTr="00954111">
        <w:trPr>
          <w:trHeight w:val="547"/>
        </w:trPr>
        <w:tc>
          <w:tcPr>
            <w:tcW w:w="2518" w:type="dxa"/>
            <w:shd w:val="clear" w:color="auto" w:fill="auto"/>
            <w:vAlign w:val="center"/>
          </w:tcPr>
          <w:p w14:paraId="4D81FBA7" w14:textId="2F815FED" w:rsidR="00555949" w:rsidRPr="00E11B23" w:rsidRDefault="00337F06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585DA1E" wp14:editId="12FDD92D">
                  <wp:extent cx="1524000" cy="317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</w:tcPr>
          <w:p w14:paraId="0EA024A4" w14:textId="77777777" w:rsidR="00555949" w:rsidRDefault="00555949" w:rsidP="00E11B23"/>
        </w:tc>
        <w:tc>
          <w:tcPr>
            <w:tcW w:w="1701" w:type="dxa"/>
            <w:vMerge/>
            <w:shd w:val="clear" w:color="auto" w:fill="auto"/>
          </w:tcPr>
          <w:p w14:paraId="30AA5B6E" w14:textId="77777777" w:rsidR="00555949" w:rsidRPr="00E11B23" w:rsidRDefault="00555949" w:rsidP="00E11B23">
            <w:pPr>
              <w:rPr>
                <w:b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1282591D" w14:textId="77777777" w:rsidR="00555949" w:rsidRDefault="00555949" w:rsidP="00E11B23"/>
        </w:tc>
      </w:tr>
    </w:tbl>
    <w:p w14:paraId="25AB83E4" w14:textId="77777777" w:rsidR="00555949" w:rsidRDefault="00555949" w:rsidP="00555949">
      <w:pPr>
        <w:spacing w:line="16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55949" w14:paraId="6173D77F" w14:textId="77777777" w:rsidTr="00E11B23">
        <w:trPr>
          <w:trHeight w:val="367"/>
        </w:trPr>
        <w:tc>
          <w:tcPr>
            <w:tcW w:w="9286" w:type="dxa"/>
            <w:shd w:val="clear" w:color="auto" w:fill="auto"/>
          </w:tcPr>
          <w:p w14:paraId="3FEF7BF9" w14:textId="14B6289F" w:rsidR="00555949" w:rsidRPr="00E11B23" w:rsidRDefault="00337F06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B0DB8D2" wp14:editId="322A1D63">
                  <wp:extent cx="5753100" cy="222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14:paraId="2651582C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341F0D63" w14:textId="77777777" w:rsidR="00555949" w:rsidRPr="00455C0F" w:rsidRDefault="00555949" w:rsidP="00E11B23">
            <w:r w:rsidRPr="00455C0F">
              <w:t>1.</w:t>
            </w:r>
          </w:p>
        </w:tc>
      </w:tr>
      <w:tr w:rsidR="00555949" w14:paraId="1CC218E4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19B05539" w14:textId="77777777" w:rsidR="00555949" w:rsidRPr="00455C0F" w:rsidRDefault="00555949" w:rsidP="00E11B23">
            <w:r w:rsidRPr="00455C0F">
              <w:t>2.</w:t>
            </w:r>
          </w:p>
        </w:tc>
      </w:tr>
      <w:tr w:rsidR="00555949" w14:paraId="3B3AFCF6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5D41AA9C" w14:textId="77777777" w:rsidR="00555949" w:rsidRPr="00455C0F" w:rsidRDefault="00555949" w:rsidP="00E11B23">
            <w:r w:rsidRPr="00455C0F">
              <w:t>3.</w:t>
            </w:r>
          </w:p>
        </w:tc>
      </w:tr>
    </w:tbl>
    <w:p w14:paraId="61073E7C" w14:textId="77777777" w:rsidR="00555949" w:rsidRDefault="00555949" w:rsidP="00555949">
      <w:pPr>
        <w:spacing w:line="16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55949" w14:paraId="6B5D635F" w14:textId="77777777" w:rsidTr="00E11B23">
        <w:trPr>
          <w:trHeight w:val="380"/>
        </w:trPr>
        <w:tc>
          <w:tcPr>
            <w:tcW w:w="10456" w:type="dxa"/>
            <w:shd w:val="clear" w:color="auto" w:fill="auto"/>
          </w:tcPr>
          <w:p w14:paraId="6DF50212" w14:textId="08D28C46" w:rsidR="00555949" w:rsidRPr="00E11B23" w:rsidRDefault="00337F06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87816F2" wp14:editId="35A4A81F">
                  <wp:extent cx="57658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14:paraId="1F740B21" w14:textId="77777777" w:rsidTr="00E11B23">
        <w:trPr>
          <w:trHeight w:val="567"/>
        </w:trPr>
        <w:tc>
          <w:tcPr>
            <w:tcW w:w="10456" w:type="dxa"/>
            <w:shd w:val="clear" w:color="auto" w:fill="auto"/>
          </w:tcPr>
          <w:p w14:paraId="78BA3702" w14:textId="77777777" w:rsidR="00555949" w:rsidRDefault="00555949" w:rsidP="00E11B23"/>
          <w:p w14:paraId="1ADD3F8A" w14:textId="77777777" w:rsidR="00555949" w:rsidRDefault="00555949" w:rsidP="00E11B23"/>
          <w:p w14:paraId="34DB55B1" w14:textId="77777777" w:rsidR="00555949" w:rsidRDefault="00555949" w:rsidP="00E11B23"/>
          <w:p w14:paraId="5D7348DB" w14:textId="77777777" w:rsidR="00555949" w:rsidRDefault="00555949" w:rsidP="00E11B23"/>
          <w:p w14:paraId="2ABEE66E" w14:textId="77777777" w:rsidR="00555949" w:rsidRDefault="00555949" w:rsidP="00E11B23"/>
          <w:p w14:paraId="789AE0E0" w14:textId="77777777" w:rsidR="00555949" w:rsidRDefault="00555949" w:rsidP="00E11B23"/>
          <w:p w14:paraId="68B1E630" w14:textId="77777777" w:rsidR="00555949" w:rsidRDefault="00555949" w:rsidP="00E11B23"/>
          <w:p w14:paraId="0BD8A02C" w14:textId="77777777" w:rsidR="00555949" w:rsidRDefault="00555949" w:rsidP="00E11B23"/>
          <w:p w14:paraId="10857E92" w14:textId="77777777" w:rsidR="00555949" w:rsidRDefault="00555949" w:rsidP="00E11B23"/>
          <w:p w14:paraId="6C555E8F" w14:textId="77777777" w:rsidR="00555949" w:rsidRDefault="00555949" w:rsidP="00E11B23"/>
          <w:p w14:paraId="221984A5" w14:textId="77777777" w:rsidR="00555949" w:rsidRDefault="00555949" w:rsidP="00E11B23"/>
          <w:p w14:paraId="4802689C" w14:textId="77777777" w:rsidR="00555949" w:rsidRDefault="00555949" w:rsidP="00E11B23"/>
        </w:tc>
      </w:tr>
    </w:tbl>
    <w:p w14:paraId="41DBBE64" w14:textId="77777777" w:rsidR="00555949" w:rsidRDefault="00555949" w:rsidP="005559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55949" w14:paraId="46A8A77A" w14:textId="77777777" w:rsidTr="00E11B23">
        <w:trPr>
          <w:trHeight w:val="335"/>
        </w:trPr>
        <w:tc>
          <w:tcPr>
            <w:tcW w:w="10456" w:type="dxa"/>
            <w:shd w:val="clear" w:color="auto" w:fill="auto"/>
          </w:tcPr>
          <w:p w14:paraId="2623CE28" w14:textId="2070EEF4" w:rsidR="00555949" w:rsidRPr="00E11B23" w:rsidRDefault="00337F06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21526C5" wp14:editId="6480134A">
                  <wp:extent cx="5753100" cy="196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14:paraId="424F668E" w14:textId="77777777" w:rsidTr="00E11B23">
        <w:trPr>
          <w:trHeight w:val="2758"/>
        </w:trPr>
        <w:tc>
          <w:tcPr>
            <w:tcW w:w="10456" w:type="dxa"/>
            <w:shd w:val="clear" w:color="auto" w:fill="auto"/>
          </w:tcPr>
          <w:p w14:paraId="4F2DD015" w14:textId="77777777" w:rsidR="00555949" w:rsidRDefault="00555949" w:rsidP="00E11B23"/>
          <w:p w14:paraId="2B948A86" w14:textId="77777777" w:rsidR="00555949" w:rsidRDefault="00555949" w:rsidP="00E11B23"/>
          <w:p w14:paraId="7C9308CC" w14:textId="77777777" w:rsidR="00555949" w:rsidRDefault="00555949" w:rsidP="00E11B23"/>
          <w:p w14:paraId="2FC57D4F" w14:textId="77777777" w:rsidR="00555949" w:rsidRDefault="00555949" w:rsidP="00E11B23"/>
          <w:p w14:paraId="46651BA3" w14:textId="77777777" w:rsidR="00555949" w:rsidRDefault="00555949" w:rsidP="00E11B23"/>
          <w:p w14:paraId="2FE2112F" w14:textId="77777777" w:rsidR="00555949" w:rsidRDefault="00555949" w:rsidP="00E11B23"/>
          <w:p w14:paraId="0EBA112B" w14:textId="77777777" w:rsidR="00555949" w:rsidRDefault="00555949" w:rsidP="00E11B23"/>
          <w:p w14:paraId="133150FA" w14:textId="77777777" w:rsidR="00555949" w:rsidRDefault="00555949" w:rsidP="00E11B23"/>
          <w:p w14:paraId="65FC3CB1" w14:textId="77777777" w:rsidR="00555949" w:rsidRDefault="00555949" w:rsidP="00E11B23"/>
          <w:p w14:paraId="18B14325" w14:textId="77777777" w:rsidR="00555949" w:rsidRDefault="00555949" w:rsidP="00E11B23"/>
          <w:p w14:paraId="6369AB0C" w14:textId="77777777" w:rsidR="00555949" w:rsidRDefault="00555949" w:rsidP="00E11B23"/>
          <w:p w14:paraId="67D3C592" w14:textId="77777777" w:rsidR="00555949" w:rsidRDefault="00555949" w:rsidP="00E11B23"/>
        </w:tc>
      </w:tr>
    </w:tbl>
    <w:p w14:paraId="7B1E1A5E" w14:textId="77777777" w:rsidR="00555949" w:rsidRDefault="00555949" w:rsidP="00555949"/>
    <w:p w14:paraId="4CE67E9C" w14:textId="77777777" w:rsidR="00B5796F" w:rsidRDefault="00B5796F" w:rsidP="00CE1039">
      <w:pPr>
        <w:rPr>
          <w:rFonts w:ascii="Arial" w:hAnsi="Arial" w:cs="Arial"/>
          <w:b/>
          <w:sz w:val="24"/>
          <w:szCs w:val="24"/>
        </w:rPr>
      </w:pPr>
    </w:p>
    <w:sectPr w:rsidR="00B5796F" w:rsidSect="000272F3">
      <w:footerReference w:type="even" r:id="rId18"/>
      <w:headerReference w:type="first" r:id="rId19"/>
      <w:footerReference w:type="first" r:id="rId20"/>
      <w:pgSz w:w="11906" w:h="16838" w:code="9"/>
      <w:pgMar w:top="851" w:right="1418" w:bottom="15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2B109" w14:textId="77777777" w:rsidR="00047B32" w:rsidRDefault="00047B32">
      <w:r>
        <w:separator/>
      </w:r>
    </w:p>
  </w:endnote>
  <w:endnote w:type="continuationSeparator" w:id="0">
    <w:p w14:paraId="14605730" w14:textId="77777777" w:rsidR="00047B32" w:rsidRDefault="0004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D221F" w14:textId="77777777" w:rsidR="0071313A" w:rsidRDefault="0071313A" w:rsidP="00CE10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54B2B9EE" w14:textId="77777777" w:rsidR="0071313A" w:rsidRDefault="007131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096D" w14:textId="77777777" w:rsidR="0071313A" w:rsidRDefault="0071313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85C13">
      <w:rPr>
        <w:noProof/>
      </w:rPr>
      <w:t>1</w:t>
    </w:r>
    <w:r>
      <w:fldChar w:fldCharType="end"/>
    </w:r>
  </w:p>
  <w:p w14:paraId="21DD50FF" w14:textId="77777777" w:rsidR="0071313A" w:rsidRDefault="0071313A" w:rsidP="00092AF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92BAA" w14:textId="77777777" w:rsidR="00047B32" w:rsidRDefault="00047B32">
      <w:r>
        <w:separator/>
      </w:r>
    </w:p>
  </w:footnote>
  <w:footnote w:type="continuationSeparator" w:id="0">
    <w:p w14:paraId="031084D2" w14:textId="77777777" w:rsidR="00047B32" w:rsidRDefault="00047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21C6" w14:textId="77777777" w:rsidR="0071313A" w:rsidRPr="00172ECB" w:rsidRDefault="0071313A" w:rsidP="00172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1A2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0AE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3D7B80"/>
    <w:multiLevelType w:val="hybridMultilevel"/>
    <w:tmpl w:val="7B76C7E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92016"/>
    <w:multiLevelType w:val="hybridMultilevel"/>
    <w:tmpl w:val="E1F2961A"/>
    <w:lvl w:ilvl="0" w:tplc="4DFABE02">
      <w:start w:val="1"/>
      <w:numFmt w:val="lowerRoman"/>
      <w:lvlText w:val="(%1)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6EFE"/>
    <w:multiLevelType w:val="hybridMultilevel"/>
    <w:tmpl w:val="A16E9A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56016C"/>
    <w:multiLevelType w:val="hybridMultilevel"/>
    <w:tmpl w:val="92487A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F07AF"/>
    <w:multiLevelType w:val="hybridMultilevel"/>
    <w:tmpl w:val="F8E4C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63AB"/>
    <w:multiLevelType w:val="hybridMultilevel"/>
    <w:tmpl w:val="E1F2961A"/>
    <w:lvl w:ilvl="0" w:tplc="4DFABE02">
      <w:start w:val="1"/>
      <w:numFmt w:val="lowerRoman"/>
      <w:lvlText w:val="(%1)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1DA"/>
    <w:multiLevelType w:val="hybridMultilevel"/>
    <w:tmpl w:val="488A55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23D"/>
    <w:multiLevelType w:val="hybridMultilevel"/>
    <w:tmpl w:val="BBD09D30"/>
    <w:lvl w:ilvl="0" w:tplc="F2DA3D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1C4A05"/>
    <w:multiLevelType w:val="hybridMultilevel"/>
    <w:tmpl w:val="76B4365C"/>
    <w:lvl w:ilvl="0" w:tplc="08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A1810"/>
    <w:multiLevelType w:val="multilevel"/>
    <w:tmpl w:val="80D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546E7"/>
    <w:multiLevelType w:val="hybridMultilevel"/>
    <w:tmpl w:val="EAD48F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0CD"/>
    <w:multiLevelType w:val="hybridMultilevel"/>
    <w:tmpl w:val="A0E87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97C79"/>
    <w:multiLevelType w:val="hybridMultilevel"/>
    <w:tmpl w:val="DCA8C3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97B63"/>
    <w:multiLevelType w:val="hybridMultilevel"/>
    <w:tmpl w:val="D7185E96"/>
    <w:lvl w:ilvl="0" w:tplc="F2DA3D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B12587"/>
    <w:multiLevelType w:val="hybridMultilevel"/>
    <w:tmpl w:val="D320ED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14DAA"/>
    <w:multiLevelType w:val="hybridMultilevel"/>
    <w:tmpl w:val="6BB21644"/>
    <w:lvl w:ilvl="0" w:tplc="9302369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66A29"/>
    <w:multiLevelType w:val="hybridMultilevel"/>
    <w:tmpl w:val="04220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0677C"/>
    <w:multiLevelType w:val="hybridMultilevel"/>
    <w:tmpl w:val="B352DA40"/>
    <w:lvl w:ilvl="0" w:tplc="77EAD1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67E3C1C">
      <w:start w:val="164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C62E436">
      <w:start w:val="164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94EE1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C7E28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19894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02874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236E3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DE90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003629"/>
    <w:multiLevelType w:val="hybridMultilevel"/>
    <w:tmpl w:val="21EA94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55EC1"/>
    <w:multiLevelType w:val="hybridMultilevel"/>
    <w:tmpl w:val="D2B04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70D1C"/>
    <w:multiLevelType w:val="singleLevel"/>
    <w:tmpl w:val="2778782E"/>
    <w:lvl w:ilvl="0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</w:abstractNum>
  <w:abstractNum w:abstractNumId="23" w15:restartNumberingAfterBreak="0">
    <w:nsid w:val="576C2300"/>
    <w:multiLevelType w:val="hybridMultilevel"/>
    <w:tmpl w:val="A40E4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E260B"/>
    <w:multiLevelType w:val="hybridMultilevel"/>
    <w:tmpl w:val="45869D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613AB"/>
    <w:multiLevelType w:val="hybridMultilevel"/>
    <w:tmpl w:val="5712B2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D4016"/>
    <w:multiLevelType w:val="hybridMultilevel"/>
    <w:tmpl w:val="B30074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F7C1C"/>
    <w:multiLevelType w:val="hybridMultilevel"/>
    <w:tmpl w:val="0E0AF3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A2420"/>
    <w:multiLevelType w:val="hybridMultilevel"/>
    <w:tmpl w:val="1DA0CD34"/>
    <w:lvl w:ilvl="0" w:tplc="CBD4FB8E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B2558"/>
    <w:multiLevelType w:val="hybridMultilevel"/>
    <w:tmpl w:val="B2062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935BF"/>
    <w:multiLevelType w:val="hybridMultilevel"/>
    <w:tmpl w:val="33BE59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51F4A"/>
    <w:multiLevelType w:val="hybridMultilevel"/>
    <w:tmpl w:val="2C46D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A674D"/>
    <w:multiLevelType w:val="hybridMultilevel"/>
    <w:tmpl w:val="A2A893D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6C4A63"/>
    <w:multiLevelType w:val="hybridMultilevel"/>
    <w:tmpl w:val="D41E3D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720EC"/>
    <w:multiLevelType w:val="hybridMultilevel"/>
    <w:tmpl w:val="6E924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B247F"/>
    <w:multiLevelType w:val="hybridMultilevel"/>
    <w:tmpl w:val="078A7A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A464A"/>
    <w:multiLevelType w:val="hybridMultilevel"/>
    <w:tmpl w:val="861A3B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2"/>
  </w:num>
  <w:num w:numId="4">
    <w:abstractNumId w:val="26"/>
  </w:num>
  <w:num w:numId="5">
    <w:abstractNumId w:val="14"/>
  </w:num>
  <w:num w:numId="6">
    <w:abstractNumId w:val="20"/>
  </w:num>
  <w:num w:numId="7">
    <w:abstractNumId w:val="25"/>
  </w:num>
  <w:num w:numId="8">
    <w:abstractNumId w:val="27"/>
  </w:num>
  <w:num w:numId="9">
    <w:abstractNumId w:val="22"/>
  </w:num>
  <w:num w:numId="10">
    <w:abstractNumId w:val="31"/>
  </w:num>
  <w:num w:numId="11">
    <w:abstractNumId w:val="36"/>
  </w:num>
  <w:num w:numId="12">
    <w:abstractNumId w:val="15"/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9"/>
  </w:num>
  <w:num w:numId="15">
    <w:abstractNumId w:val="2"/>
  </w:num>
  <w:num w:numId="16">
    <w:abstractNumId w:val="4"/>
  </w:num>
  <w:num w:numId="17">
    <w:abstractNumId w:val="30"/>
  </w:num>
  <w:num w:numId="18">
    <w:abstractNumId w:val="8"/>
  </w:num>
  <w:num w:numId="19">
    <w:abstractNumId w:val="33"/>
  </w:num>
  <w:num w:numId="20">
    <w:abstractNumId w:val="18"/>
  </w:num>
  <w:num w:numId="21">
    <w:abstractNumId w:val="34"/>
  </w:num>
  <w:num w:numId="22">
    <w:abstractNumId w:val="28"/>
  </w:num>
  <w:num w:numId="23">
    <w:abstractNumId w:val="35"/>
  </w:num>
  <w:num w:numId="24">
    <w:abstractNumId w:val="13"/>
  </w:num>
  <w:num w:numId="25">
    <w:abstractNumId w:val="24"/>
  </w:num>
  <w:num w:numId="26">
    <w:abstractNumId w:val="17"/>
  </w:num>
  <w:num w:numId="27">
    <w:abstractNumId w:val="3"/>
  </w:num>
  <w:num w:numId="28">
    <w:abstractNumId w:val="21"/>
  </w:num>
  <w:num w:numId="29">
    <w:abstractNumId w:val="6"/>
  </w:num>
  <w:num w:numId="30">
    <w:abstractNumId w:val="29"/>
  </w:num>
  <w:num w:numId="31">
    <w:abstractNumId w:val="16"/>
  </w:num>
  <w:num w:numId="32">
    <w:abstractNumId w:val="7"/>
  </w:num>
  <w:num w:numId="33">
    <w:abstractNumId w:val="19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</w:num>
  <w:num w:numId="37">
    <w:abstractNumId w:val="10"/>
  </w:num>
  <w:num w:numId="3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NDM0NTI3NDK0MDBX0lEKTi0uzszPAykwrgUAelSulSwAAAA="/>
  </w:docVars>
  <w:rsids>
    <w:rsidRoot w:val="00FF175C"/>
    <w:rsid w:val="00001DD3"/>
    <w:rsid w:val="00007083"/>
    <w:rsid w:val="00010F1B"/>
    <w:rsid w:val="00011AF3"/>
    <w:rsid w:val="000229BE"/>
    <w:rsid w:val="00025CA5"/>
    <w:rsid w:val="0002653C"/>
    <w:rsid w:val="000272F3"/>
    <w:rsid w:val="00042808"/>
    <w:rsid w:val="000471C4"/>
    <w:rsid w:val="00047B32"/>
    <w:rsid w:val="00055AD0"/>
    <w:rsid w:val="0006565C"/>
    <w:rsid w:val="00072B40"/>
    <w:rsid w:val="00080564"/>
    <w:rsid w:val="00092AFC"/>
    <w:rsid w:val="000A2AFE"/>
    <w:rsid w:val="000A7C62"/>
    <w:rsid w:val="000B0227"/>
    <w:rsid w:val="000B4E68"/>
    <w:rsid w:val="000B4F29"/>
    <w:rsid w:val="000B630E"/>
    <w:rsid w:val="000B6D44"/>
    <w:rsid w:val="000C53EB"/>
    <w:rsid w:val="000E2DB2"/>
    <w:rsid w:val="000E430C"/>
    <w:rsid w:val="000F1DED"/>
    <w:rsid w:val="00101D7D"/>
    <w:rsid w:val="00105947"/>
    <w:rsid w:val="0012076E"/>
    <w:rsid w:val="00120A06"/>
    <w:rsid w:val="00124C71"/>
    <w:rsid w:val="001250B6"/>
    <w:rsid w:val="001261D7"/>
    <w:rsid w:val="00130248"/>
    <w:rsid w:val="001325E9"/>
    <w:rsid w:val="00133279"/>
    <w:rsid w:val="001347BA"/>
    <w:rsid w:val="001428FA"/>
    <w:rsid w:val="00152A6A"/>
    <w:rsid w:val="001651DA"/>
    <w:rsid w:val="00172ABD"/>
    <w:rsid w:val="00172ECB"/>
    <w:rsid w:val="0017643C"/>
    <w:rsid w:val="00184587"/>
    <w:rsid w:val="00192453"/>
    <w:rsid w:val="0019556A"/>
    <w:rsid w:val="00197AB2"/>
    <w:rsid w:val="001A0015"/>
    <w:rsid w:val="001A3037"/>
    <w:rsid w:val="001B087C"/>
    <w:rsid w:val="001E1F55"/>
    <w:rsid w:val="00201346"/>
    <w:rsid w:val="00205173"/>
    <w:rsid w:val="00210BFD"/>
    <w:rsid w:val="0021156B"/>
    <w:rsid w:val="00213C41"/>
    <w:rsid w:val="0022359D"/>
    <w:rsid w:val="00227832"/>
    <w:rsid w:val="00230177"/>
    <w:rsid w:val="002353AB"/>
    <w:rsid w:val="00235BC5"/>
    <w:rsid w:val="002468F0"/>
    <w:rsid w:val="002528FA"/>
    <w:rsid w:val="002533F6"/>
    <w:rsid w:val="00260778"/>
    <w:rsid w:val="00260DC0"/>
    <w:rsid w:val="0026479B"/>
    <w:rsid w:val="002757B0"/>
    <w:rsid w:val="00277973"/>
    <w:rsid w:val="00285C13"/>
    <w:rsid w:val="002905C1"/>
    <w:rsid w:val="002A691C"/>
    <w:rsid w:val="002B2F55"/>
    <w:rsid w:val="002C27F4"/>
    <w:rsid w:val="002C41A1"/>
    <w:rsid w:val="002C77BF"/>
    <w:rsid w:val="002C7BC5"/>
    <w:rsid w:val="002D2E5A"/>
    <w:rsid w:val="002E1165"/>
    <w:rsid w:val="002E4843"/>
    <w:rsid w:val="002E5C6F"/>
    <w:rsid w:val="002F1014"/>
    <w:rsid w:val="002F208F"/>
    <w:rsid w:val="002F2E01"/>
    <w:rsid w:val="002F43CB"/>
    <w:rsid w:val="002F74C9"/>
    <w:rsid w:val="003009B7"/>
    <w:rsid w:val="003068C9"/>
    <w:rsid w:val="00306BFA"/>
    <w:rsid w:val="00310D70"/>
    <w:rsid w:val="00313FA8"/>
    <w:rsid w:val="003158D9"/>
    <w:rsid w:val="0033123C"/>
    <w:rsid w:val="00331C49"/>
    <w:rsid w:val="00337542"/>
    <w:rsid w:val="00337F06"/>
    <w:rsid w:val="003418BE"/>
    <w:rsid w:val="00343642"/>
    <w:rsid w:val="00343E71"/>
    <w:rsid w:val="0035398B"/>
    <w:rsid w:val="00353F08"/>
    <w:rsid w:val="00354954"/>
    <w:rsid w:val="003560E9"/>
    <w:rsid w:val="00360653"/>
    <w:rsid w:val="00360C7B"/>
    <w:rsid w:val="0036514C"/>
    <w:rsid w:val="00365F59"/>
    <w:rsid w:val="00371851"/>
    <w:rsid w:val="00374729"/>
    <w:rsid w:val="003829B1"/>
    <w:rsid w:val="0038617B"/>
    <w:rsid w:val="003A4D16"/>
    <w:rsid w:val="003A51B5"/>
    <w:rsid w:val="003A72CA"/>
    <w:rsid w:val="003B137A"/>
    <w:rsid w:val="003C1D34"/>
    <w:rsid w:val="003C2E29"/>
    <w:rsid w:val="003C38F4"/>
    <w:rsid w:val="003C3FD9"/>
    <w:rsid w:val="003D286D"/>
    <w:rsid w:val="003D60FA"/>
    <w:rsid w:val="003D6D2D"/>
    <w:rsid w:val="003F79F5"/>
    <w:rsid w:val="0043395A"/>
    <w:rsid w:val="0043409A"/>
    <w:rsid w:val="00435B11"/>
    <w:rsid w:val="00436CD5"/>
    <w:rsid w:val="00444653"/>
    <w:rsid w:val="00445D74"/>
    <w:rsid w:val="0045102F"/>
    <w:rsid w:val="00455C64"/>
    <w:rsid w:val="00457A49"/>
    <w:rsid w:val="0046156A"/>
    <w:rsid w:val="00465339"/>
    <w:rsid w:val="00481F30"/>
    <w:rsid w:val="0048305C"/>
    <w:rsid w:val="00486896"/>
    <w:rsid w:val="004A0B6F"/>
    <w:rsid w:val="004A1EEB"/>
    <w:rsid w:val="004A5CDC"/>
    <w:rsid w:val="004B6482"/>
    <w:rsid w:val="004C1679"/>
    <w:rsid w:val="004C2958"/>
    <w:rsid w:val="004D0A38"/>
    <w:rsid w:val="004D2622"/>
    <w:rsid w:val="004D72FB"/>
    <w:rsid w:val="004D77BA"/>
    <w:rsid w:val="004E7D15"/>
    <w:rsid w:val="004F5B4F"/>
    <w:rsid w:val="00503491"/>
    <w:rsid w:val="00504F07"/>
    <w:rsid w:val="00505558"/>
    <w:rsid w:val="00513BA4"/>
    <w:rsid w:val="0051479D"/>
    <w:rsid w:val="00516B5A"/>
    <w:rsid w:val="00520F99"/>
    <w:rsid w:val="005234CB"/>
    <w:rsid w:val="00524621"/>
    <w:rsid w:val="00534B7E"/>
    <w:rsid w:val="00541437"/>
    <w:rsid w:val="00541581"/>
    <w:rsid w:val="005435D6"/>
    <w:rsid w:val="0054399A"/>
    <w:rsid w:val="0054513A"/>
    <w:rsid w:val="0055329F"/>
    <w:rsid w:val="00555949"/>
    <w:rsid w:val="005630EC"/>
    <w:rsid w:val="00566553"/>
    <w:rsid w:val="0057320F"/>
    <w:rsid w:val="005733FF"/>
    <w:rsid w:val="005779F7"/>
    <w:rsid w:val="005821CE"/>
    <w:rsid w:val="005829C9"/>
    <w:rsid w:val="00585A96"/>
    <w:rsid w:val="005874E0"/>
    <w:rsid w:val="005921BC"/>
    <w:rsid w:val="00595732"/>
    <w:rsid w:val="00595B08"/>
    <w:rsid w:val="00595B59"/>
    <w:rsid w:val="00596064"/>
    <w:rsid w:val="005A1DF4"/>
    <w:rsid w:val="005A29FC"/>
    <w:rsid w:val="005A58B4"/>
    <w:rsid w:val="005B422C"/>
    <w:rsid w:val="005B6838"/>
    <w:rsid w:val="005C5E30"/>
    <w:rsid w:val="005C7661"/>
    <w:rsid w:val="00602D63"/>
    <w:rsid w:val="00603F26"/>
    <w:rsid w:val="00641AE4"/>
    <w:rsid w:val="006477DC"/>
    <w:rsid w:val="00651187"/>
    <w:rsid w:val="006521A4"/>
    <w:rsid w:val="00654F52"/>
    <w:rsid w:val="00656A61"/>
    <w:rsid w:val="00657B71"/>
    <w:rsid w:val="006621AF"/>
    <w:rsid w:val="00675928"/>
    <w:rsid w:val="00677D4C"/>
    <w:rsid w:val="00680FD7"/>
    <w:rsid w:val="0068399D"/>
    <w:rsid w:val="00687D20"/>
    <w:rsid w:val="00690BA8"/>
    <w:rsid w:val="006A0289"/>
    <w:rsid w:val="006A6B4F"/>
    <w:rsid w:val="006B4A99"/>
    <w:rsid w:val="006C63FC"/>
    <w:rsid w:val="006D2E84"/>
    <w:rsid w:val="006D329C"/>
    <w:rsid w:val="006D3627"/>
    <w:rsid w:val="006D7AB1"/>
    <w:rsid w:val="006E48C2"/>
    <w:rsid w:val="006F19A7"/>
    <w:rsid w:val="00711509"/>
    <w:rsid w:val="00711CF7"/>
    <w:rsid w:val="0071313A"/>
    <w:rsid w:val="00730DE6"/>
    <w:rsid w:val="00732F35"/>
    <w:rsid w:val="00747D50"/>
    <w:rsid w:val="00747ED7"/>
    <w:rsid w:val="00753BEC"/>
    <w:rsid w:val="0076064D"/>
    <w:rsid w:val="0076441F"/>
    <w:rsid w:val="007676F7"/>
    <w:rsid w:val="007929AA"/>
    <w:rsid w:val="00793BCE"/>
    <w:rsid w:val="00796109"/>
    <w:rsid w:val="0079777C"/>
    <w:rsid w:val="007A4CAB"/>
    <w:rsid w:val="007A6773"/>
    <w:rsid w:val="007B0407"/>
    <w:rsid w:val="007B75D7"/>
    <w:rsid w:val="007C21A6"/>
    <w:rsid w:val="007C346F"/>
    <w:rsid w:val="007C6F23"/>
    <w:rsid w:val="007C79D5"/>
    <w:rsid w:val="007D05B9"/>
    <w:rsid w:val="007D0D1C"/>
    <w:rsid w:val="007D35C9"/>
    <w:rsid w:val="007D60BE"/>
    <w:rsid w:val="007E0679"/>
    <w:rsid w:val="007E2689"/>
    <w:rsid w:val="007E54B1"/>
    <w:rsid w:val="007F31CC"/>
    <w:rsid w:val="007F71D8"/>
    <w:rsid w:val="0080019F"/>
    <w:rsid w:val="0080309B"/>
    <w:rsid w:val="008215D1"/>
    <w:rsid w:val="00824FA3"/>
    <w:rsid w:val="00832CD7"/>
    <w:rsid w:val="00841040"/>
    <w:rsid w:val="008638D4"/>
    <w:rsid w:val="00865A05"/>
    <w:rsid w:val="00867CBF"/>
    <w:rsid w:val="00870899"/>
    <w:rsid w:val="00872F1F"/>
    <w:rsid w:val="00881C4B"/>
    <w:rsid w:val="00892244"/>
    <w:rsid w:val="00895BEE"/>
    <w:rsid w:val="008A10E9"/>
    <w:rsid w:val="008A6E2A"/>
    <w:rsid w:val="008D7EB1"/>
    <w:rsid w:val="008E29DA"/>
    <w:rsid w:val="008F16DC"/>
    <w:rsid w:val="0090053C"/>
    <w:rsid w:val="00906AAB"/>
    <w:rsid w:val="00911D24"/>
    <w:rsid w:val="0093220C"/>
    <w:rsid w:val="00934FD6"/>
    <w:rsid w:val="00940234"/>
    <w:rsid w:val="009519BF"/>
    <w:rsid w:val="00953593"/>
    <w:rsid w:val="00954111"/>
    <w:rsid w:val="009602AD"/>
    <w:rsid w:val="009657A9"/>
    <w:rsid w:val="009722ED"/>
    <w:rsid w:val="00974B3A"/>
    <w:rsid w:val="00977E79"/>
    <w:rsid w:val="0098340C"/>
    <w:rsid w:val="00985428"/>
    <w:rsid w:val="00991860"/>
    <w:rsid w:val="0099237A"/>
    <w:rsid w:val="00994FB8"/>
    <w:rsid w:val="00995AB5"/>
    <w:rsid w:val="009A692F"/>
    <w:rsid w:val="009B0DA2"/>
    <w:rsid w:val="009B0E44"/>
    <w:rsid w:val="009B4681"/>
    <w:rsid w:val="009B78D3"/>
    <w:rsid w:val="009B79E8"/>
    <w:rsid w:val="009C1451"/>
    <w:rsid w:val="009C1931"/>
    <w:rsid w:val="009C2132"/>
    <w:rsid w:val="009D76FF"/>
    <w:rsid w:val="009E3693"/>
    <w:rsid w:val="009E5F5E"/>
    <w:rsid w:val="009F2933"/>
    <w:rsid w:val="009F53DD"/>
    <w:rsid w:val="009F6685"/>
    <w:rsid w:val="00A02B46"/>
    <w:rsid w:val="00A0527A"/>
    <w:rsid w:val="00A13707"/>
    <w:rsid w:val="00A14CF1"/>
    <w:rsid w:val="00A17AAB"/>
    <w:rsid w:val="00A2358C"/>
    <w:rsid w:val="00A3757C"/>
    <w:rsid w:val="00A40CDD"/>
    <w:rsid w:val="00A452A8"/>
    <w:rsid w:val="00A50214"/>
    <w:rsid w:val="00A635BB"/>
    <w:rsid w:val="00A65A86"/>
    <w:rsid w:val="00A71F2C"/>
    <w:rsid w:val="00A727C6"/>
    <w:rsid w:val="00A73A08"/>
    <w:rsid w:val="00A8090E"/>
    <w:rsid w:val="00A823E3"/>
    <w:rsid w:val="00A8622E"/>
    <w:rsid w:val="00A903B1"/>
    <w:rsid w:val="00A90A0D"/>
    <w:rsid w:val="00A91EC0"/>
    <w:rsid w:val="00A93D57"/>
    <w:rsid w:val="00AA0CCE"/>
    <w:rsid w:val="00AA68CA"/>
    <w:rsid w:val="00AB617F"/>
    <w:rsid w:val="00AB760D"/>
    <w:rsid w:val="00AD1C2A"/>
    <w:rsid w:val="00AE594C"/>
    <w:rsid w:val="00AF33C4"/>
    <w:rsid w:val="00B00E79"/>
    <w:rsid w:val="00B03F47"/>
    <w:rsid w:val="00B1099B"/>
    <w:rsid w:val="00B15619"/>
    <w:rsid w:val="00B17846"/>
    <w:rsid w:val="00B17EFE"/>
    <w:rsid w:val="00B24555"/>
    <w:rsid w:val="00B25DFD"/>
    <w:rsid w:val="00B261B1"/>
    <w:rsid w:val="00B3496D"/>
    <w:rsid w:val="00B3510C"/>
    <w:rsid w:val="00B37816"/>
    <w:rsid w:val="00B522F1"/>
    <w:rsid w:val="00B53023"/>
    <w:rsid w:val="00B5796F"/>
    <w:rsid w:val="00B61CF1"/>
    <w:rsid w:val="00B65DEA"/>
    <w:rsid w:val="00B665FE"/>
    <w:rsid w:val="00B66D7D"/>
    <w:rsid w:val="00B7168C"/>
    <w:rsid w:val="00B76AA7"/>
    <w:rsid w:val="00B8719E"/>
    <w:rsid w:val="00B91E68"/>
    <w:rsid w:val="00B97BCF"/>
    <w:rsid w:val="00BA2CA5"/>
    <w:rsid w:val="00BA44D8"/>
    <w:rsid w:val="00BC5E82"/>
    <w:rsid w:val="00BD4A84"/>
    <w:rsid w:val="00BE04D6"/>
    <w:rsid w:val="00BE09C6"/>
    <w:rsid w:val="00BE5CD5"/>
    <w:rsid w:val="00BE5E3C"/>
    <w:rsid w:val="00BF2AEB"/>
    <w:rsid w:val="00BF47FA"/>
    <w:rsid w:val="00BF6168"/>
    <w:rsid w:val="00C01F6A"/>
    <w:rsid w:val="00C04860"/>
    <w:rsid w:val="00C1561B"/>
    <w:rsid w:val="00C25A4D"/>
    <w:rsid w:val="00C311FD"/>
    <w:rsid w:val="00C33C52"/>
    <w:rsid w:val="00C41631"/>
    <w:rsid w:val="00C462E7"/>
    <w:rsid w:val="00C51E7B"/>
    <w:rsid w:val="00C54BAC"/>
    <w:rsid w:val="00C62F94"/>
    <w:rsid w:val="00C66176"/>
    <w:rsid w:val="00C67B89"/>
    <w:rsid w:val="00C73BA5"/>
    <w:rsid w:val="00C80BD1"/>
    <w:rsid w:val="00C86310"/>
    <w:rsid w:val="00C8675E"/>
    <w:rsid w:val="00C86EC2"/>
    <w:rsid w:val="00C91237"/>
    <w:rsid w:val="00CA5E76"/>
    <w:rsid w:val="00CA5F03"/>
    <w:rsid w:val="00CB70DC"/>
    <w:rsid w:val="00CB7BB0"/>
    <w:rsid w:val="00CC3546"/>
    <w:rsid w:val="00CC6D3A"/>
    <w:rsid w:val="00CE1039"/>
    <w:rsid w:val="00CE5FA2"/>
    <w:rsid w:val="00CF0B2A"/>
    <w:rsid w:val="00CF585A"/>
    <w:rsid w:val="00CF6739"/>
    <w:rsid w:val="00D0303B"/>
    <w:rsid w:val="00D072EC"/>
    <w:rsid w:val="00D13829"/>
    <w:rsid w:val="00D171C5"/>
    <w:rsid w:val="00D2149A"/>
    <w:rsid w:val="00D218DF"/>
    <w:rsid w:val="00D22E7C"/>
    <w:rsid w:val="00D237D8"/>
    <w:rsid w:val="00D23F30"/>
    <w:rsid w:val="00D35410"/>
    <w:rsid w:val="00D36404"/>
    <w:rsid w:val="00D36DB4"/>
    <w:rsid w:val="00D45605"/>
    <w:rsid w:val="00D5188C"/>
    <w:rsid w:val="00D53969"/>
    <w:rsid w:val="00D553C3"/>
    <w:rsid w:val="00D570A7"/>
    <w:rsid w:val="00D6287D"/>
    <w:rsid w:val="00D633F2"/>
    <w:rsid w:val="00D645ED"/>
    <w:rsid w:val="00D71B30"/>
    <w:rsid w:val="00D745F6"/>
    <w:rsid w:val="00D779F4"/>
    <w:rsid w:val="00D809F9"/>
    <w:rsid w:val="00D80A7C"/>
    <w:rsid w:val="00D82CB4"/>
    <w:rsid w:val="00D9611B"/>
    <w:rsid w:val="00D96F1F"/>
    <w:rsid w:val="00DA4171"/>
    <w:rsid w:val="00DA5362"/>
    <w:rsid w:val="00DB7930"/>
    <w:rsid w:val="00DC0CF5"/>
    <w:rsid w:val="00DC0D9E"/>
    <w:rsid w:val="00DC51AE"/>
    <w:rsid w:val="00DD0E55"/>
    <w:rsid w:val="00DD4056"/>
    <w:rsid w:val="00DD6212"/>
    <w:rsid w:val="00DD74E1"/>
    <w:rsid w:val="00DE09F7"/>
    <w:rsid w:val="00DE4B07"/>
    <w:rsid w:val="00DE52CF"/>
    <w:rsid w:val="00DF0FCE"/>
    <w:rsid w:val="00E11556"/>
    <w:rsid w:val="00E11B23"/>
    <w:rsid w:val="00E12536"/>
    <w:rsid w:val="00E300F7"/>
    <w:rsid w:val="00E37B40"/>
    <w:rsid w:val="00E37DFE"/>
    <w:rsid w:val="00E4265F"/>
    <w:rsid w:val="00E45DAE"/>
    <w:rsid w:val="00E466AD"/>
    <w:rsid w:val="00E5177C"/>
    <w:rsid w:val="00E51EF1"/>
    <w:rsid w:val="00E558CF"/>
    <w:rsid w:val="00E55F4B"/>
    <w:rsid w:val="00E5788F"/>
    <w:rsid w:val="00E60A34"/>
    <w:rsid w:val="00E706C1"/>
    <w:rsid w:val="00E735D4"/>
    <w:rsid w:val="00E73841"/>
    <w:rsid w:val="00E7598D"/>
    <w:rsid w:val="00E8331D"/>
    <w:rsid w:val="00EA2445"/>
    <w:rsid w:val="00EB68D2"/>
    <w:rsid w:val="00ED40B0"/>
    <w:rsid w:val="00ED6995"/>
    <w:rsid w:val="00EE5BE6"/>
    <w:rsid w:val="00EE6CED"/>
    <w:rsid w:val="00EF06ED"/>
    <w:rsid w:val="00EF0B5C"/>
    <w:rsid w:val="00F004CF"/>
    <w:rsid w:val="00F17B50"/>
    <w:rsid w:val="00F259CC"/>
    <w:rsid w:val="00F306BE"/>
    <w:rsid w:val="00F35891"/>
    <w:rsid w:val="00F413FB"/>
    <w:rsid w:val="00F43AB3"/>
    <w:rsid w:val="00F4768C"/>
    <w:rsid w:val="00F510A7"/>
    <w:rsid w:val="00F5111E"/>
    <w:rsid w:val="00F703F2"/>
    <w:rsid w:val="00F73A70"/>
    <w:rsid w:val="00F75EB1"/>
    <w:rsid w:val="00F77269"/>
    <w:rsid w:val="00F862DF"/>
    <w:rsid w:val="00F92316"/>
    <w:rsid w:val="00F941C1"/>
    <w:rsid w:val="00F97DA0"/>
    <w:rsid w:val="00FA5DEA"/>
    <w:rsid w:val="00FB28D6"/>
    <w:rsid w:val="00FF175C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CB8099"/>
  <w15:chartTrackingRefBased/>
  <w15:docId w15:val="{F2749E62-6D0D-42BF-9CD2-5CDCAFC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E1039"/>
    <w:rPr>
      <w:lang w:eastAsia="en-US"/>
    </w:rPr>
  </w:style>
  <w:style w:type="paragraph" w:styleId="Heading1">
    <w:name w:val="heading 1"/>
    <w:basedOn w:val="Normal"/>
    <w:next w:val="Normal"/>
    <w:qFormat/>
    <w:rsid w:val="00CE1039"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CE1039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CE1039"/>
    <w:pPr>
      <w:keepNext/>
      <w:jc w:val="center"/>
      <w:outlineLvl w:val="2"/>
    </w:pPr>
    <w:rPr>
      <w:rFonts w:ascii="Arial" w:hAnsi="Arial"/>
      <w:b/>
      <w:sz w:val="40"/>
      <w:u w:val="single"/>
    </w:rPr>
  </w:style>
  <w:style w:type="paragraph" w:styleId="Heading4">
    <w:name w:val="heading 4"/>
    <w:basedOn w:val="Normal"/>
    <w:next w:val="Normal"/>
    <w:qFormat/>
    <w:rsid w:val="00CE1039"/>
    <w:pPr>
      <w:keepNext/>
      <w:jc w:val="both"/>
      <w:outlineLvl w:val="3"/>
    </w:pPr>
    <w:rPr>
      <w:rFonts w:ascii="Arial" w:hAnsi="Arial"/>
      <w:b/>
      <w:i/>
      <w:u w:val="single"/>
    </w:rPr>
  </w:style>
  <w:style w:type="paragraph" w:styleId="Heading5">
    <w:name w:val="heading 5"/>
    <w:basedOn w:val="Normal"/>
    <w:next w:val="Normal"/>
    <w:qFormat/>
    <w:rsid w:val="00CE1039"/>
    <w:pPr>
      <w:keepNext/>
      <w:jc w:val="both"/>
      <w:outlineLvl w:val="4"/>
    </w:pPr>
    <w:rPr>
      <w:rFonts w:ascii="Arial" w:hAnsi="Arial"/>
      <w:b/>
      <w:u w:val="single"/>
    </w:rPr>
  </w:style>
  <w:style w:type="paragraph" w:styleId="Heading6">
    <w:name w:val="heading 6"/>
    <w:basedOn w:val="Normal"/>
    <w:next w:val="Normal"/>
    <w:qFormat/>
    <w:rsid w:val="00CE1039"/>
    <w:pPr>
      <w:keepNext/>
      <w:ind w:left="720"/>
      <w:jc w:val="both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rsid w:val="00CE1039"/>
    <w:pPr>
      <w:keepNext/>
      <w:jc w:val="center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qFormat/>
    <w:rsid w:val="00CE103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E103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UNormal">
    <w:name w:val="LEU_Normal"/>
    <w:rsid w:val="00832CD7"/>
    <w:rPr>
      <w:rFonts w:ascii="Arial" w:hAnsi="Arial" w:cs="Arial"/>
      <w:sz w:val="24"/>
      <w:szCs w:val="24"/>
      <w:lang w:eastAsia="en-US"/>
    </w:rPr>
  </w:style>
  <w:style w:type="paragraph" w:styleId="Header">
    <w:name w:val="header"/>
    <w:basedOn w:val="Normal"/>
    <w:rsid w:val="00832CD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32CD7"/>
    <w:pPr>
      <w:tabs>
        <w:tab w:val="center" w:pos="4153"/>
        <w:tab w:val="right" w:pos="8306"/>
      </w:tabs>
    </w:pPr>
  </w:style>
  <w:style w:type="paragraph" w:customStyle="1" w:styleId="LEUFPTitle">
    <w:name w:val="LEU_FP_Title"/>
    <w:basedOn w:val="LEUNormal"/>
    <w:rsid w:val="00AD1C2A"/>
    <w:pPr>
      <w:spacing w:line="720" w:lineRule="exact"/>
    </w:pPr>
    <w:rPr>
      <w:sz w:val="64"/>
      <w:szCs w:val="64"/>
    </w:rPr>
  </w:style>
  <w:style w:type="paragraph" w:customStyle="1" w:styleId="LEUFPSubtitle">
    <w:name w:val="LEU_FP_Subtitle"/>
    <w:basedOn w:val="LEUNormal"/>
    <w:rsid w:val="00832CD7"/>
    <w:pPr>
      <w:spacing w:line="280" w:lineRule="exact"/>
    </w:pPr>
  </w:style>
  <w:style w:type="paragraph" w:customStyle="1" w:styleId="LEUHeader">
    <w:name w:val="LEU_Header"/>
    <w:basedOn w:val="LEUNormal"/>
    <w:rsid w:val="00832CD7"/>
    <w:pPr>
      <w:spacing w:after="4160" w:line="240" w:lineRule="exact"/>
    </w:pPr>
  </w:style>
  <w:style w:type="paragraph" w:customStyle="1" w:styleId="LEUHeaderOne">
    <w:name w:val="LEU_HeaderOne"/>
    <w:basedOn w:val="LEUNormal"/>
    <w:rsid w:val="00832CD7"/>
    <w:pPr>
      <w:spacing w:line="200" w:lineRule="exact"/>
    </w:pPr>
    <w:rPr>
      <w:b/>
      <w:bCs/>
      <w:sz w:val="16"/>
      <w:szCs w:val="16"/>
    </w:rPr>
  </w:style>
  <w:style w:type="paragraph" w:customStyle="1" w:styleId="LEUHeaderTwo">
    <w:name w:val="LEU_HeaderTwo"/>
    <w:basedOn w:val="LEUNormal"/>
    <w:rsid w:val="00832CD7"/>
    <w:pPr>
      <w:spacing w:before="40" w:line="200" w:lineRule="exact"/>
    </w:pPr>
    <w:rPr>
      <w:sz w:val="16"/>
      <w:szCs w:val="16"/>
    </w:rPr>
  </w:style>
  <w:style w:type="paragraph" w:customStyle="1" w:styleId="LEUPgNum">
    <w:name w:val="LEU_PgNum"/>
    <w:basedOn w:val="LEUNormal"/>
    <w:rsid w:val="00832CD7"/>
    <w:pPr>
      <w:spacing w:line="200" w:lineRule="exact"/>
      <w:jc w:val="right"/>
    </w:pPr>
    <w:rPr>
      <w:sz w:val="16"/>
      <w:szCs w:val="16"/>
    </w:rPr>
  </w:style>
  <w:style w:type="paragraph" w:customStyle="1" w:styleId="LEUBodyText">
    <w:name w:val="LEU_Body Text"/>
    <w:basedOn w:val="LEUNormal"/>
    <w:rsid w:val="00832CD7"/>
    <w:pPr>
      <w:spacing w:after="120" w:line="240" w:lineRule="exact"/>
    </w:pPr>
    <w:rPr>
      <w:sz w:val="20"/>
      <w:szCs w:val="20"/>
    </w:rPr>
  </w:style>
  <w:style w:type="paragraph" w:customStyle="1" w:styleId="LEUHeadingOne">
    <w:name w:val="LEU_Heading One"/>
    <w:basedOn w:val="LEUNormal"/>
    <w:rsid w:val="00832CD7"/>
    <w:pPr>
      <w:spacing w:after="120" w:line="280" w:lineRule="exact"/>
    </w:pPr>
    <w:rPr>
      <w:b/>
      <w:bCs/>
    </w:rPr>
  </w:style>
  <w:style w:type="paragraph" w:customStyle="1" w:styleId="LEUHeadingTwo">
    <w:name w:val="LEU_Heading Two"/>
    <w:basedOn w:val="LEUNormal"/>
    <w:rsid w:val="00832CD7"/>
    <w:pPr>
      <w:spacing w:line="240" w:lineRule="exact"/>
    </w:pPr>
    <w:rPr>
      <w:b/>
      <w:bCs/>
      <w:sz w:val="20"/>
      <w:szCs w:val="20"/>
    </w:rPr>
  </w:style>
  <w:style w:type="paragraph" w:customStyle="1" w:styleId="LEUFPFac">
    <w:name w:val="LEU_FP_Fac"/>
    <w:rsid w:val="002757B0"/>
    <w:pPr>
      <w:spacing w:before="60" w:line="280" w:lineRule="exact"/>
    </w:pPr>
    <w:rPr>
      <w:rFonts w:ascii="Arial" w:hAnsi="Arial"/>
      <w:caps/>
      <w:color w:val="FFFFFF"/>
      <w:lang w:eastAsia="en-US"/>
    </w:rPr>
  </w:style>
  <w:style w:type="paragraph" w:customStyle="1" w:styleId="LEUFPSchool">
    <w:name w:val="LEU_FP_School"/>
    <w:next w:val="LEUFPFac"/>
    <w:rsid w:val="002757B0"/>
    <w:pPr>
      <w:spacing w:line="400" w:lineRule="exact"/>
    </w:pPr>
    <w:rPr>
      <w:rFonts w:ascii="Arial" w:hAnsi="Arial"/>
      <w:b/>
      <w:color w:val="FFFFFF"/>
      <w:sz w:val="36"/>
      <w:szCs w:val="36"/>
      <w:lang w:eastAsia="en-US"/>
    </w:rPr>
  </w:style>
  <w:style w:type="paragraph" w:customStyle="1" w:styleId="LEUBlank">
    <w:name w:val="LEU_Blank"/>
    <w:basedOn w:val="LEUFPTitle"/>
    <w:rsid w:val="00985428"/>
    <w:pPr>
      <w:spacing w:line="20" w:lineRule="exact"/>
    </w:pPr>
    <w:rPr>
      <w:noProof/>
      <w:color w:val="FFFFFF"/>
      <w:sz w:val="2"/>
      <w:szCs w:val="2"/>
      <w:lang w:eastAsia="en-GB"/>
    </w:rPr>
  </w:style>
  <w:style w:type="table" w:styleId="TableGrid">
    <w:name w:val="Table Grid"/>
    <w:basedOn w:val="TableNormal"/>
    <w:uiPriority w:val="39"/>
    <w:rsid w:val="00275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E1039"/>
    <w:pPr>
      <w:jc w:val="center"/>
    </w:pPr>
    <w:rPr>
      <w:b/>
      <w:sz w:val="48"/>
    </w:rPr>
  </w:style>
  <w:style w:type="character" w:styleId="PageNumber">
    <w:name w:val="page number"/>
    <w:basedOn w:val="DefaultParagraphFont"/>
    <w:rsid w:val="00CE1039"/>
  </w:style>
  <w:style w:type="paragraph" w:styleId="Title">
    <w:name w:val="Title"/>
    <w:basedOn w:val="Normal"/>
    <w:qFormat/>
    <w:rsid w:val="00CE1039"/>
    <w:pPr>
      <w:jc w:val="center"/>
    </w:pPr>
    <w:rPr>
      <w:rFonts w:ascii="Arial" w:hAnsi="Arial"/>
      <w:b/>
    </w:rPr>
  </w:style>
  <w:style w:type="paragraph" w:styleId="BodyText2">
    <w:name w:val="Body Text 2"/>
    <w:basedOn w:val="Normal"/>
    <w:rsid w:val="00CE1039"/>
    <w:pPr>
      <w:jc w:val="both"/>
    </w:pPr>
    <w:rPr>
      <w:rFonts w:ascii="Arial" w:hAnsi="Arial"/>
      <w:u w:val="single"/>
    </w:rPr>
  </w:style>
  <w:style w:type="character" w:styleId="Hyperlink">
    <w:name w:val="Hyperlink"/>
    <w:uiPriority w:val="99"/>
    <w:rsid w:val="00CE1039"/>
    <w:rPr>
      <w:color w:val="0000FF"/>
      <w:u w:val="single"/>
    </w:rPr>
  </w:style>
  <w:style w:type="paragraph" w:styleId="BodyText3">
    <w:name w:val="Body Text 3"/>
    <w:basedOn w:val="Normal"/>
    <w:rsid w:val="00CE1039"/>
    <w:pPr>
      <w:jc w:val="both"/>
    </w:pPr>
    <w:rPr>
      <w:rFonts w:ascii="Arial" w:hAnsi="Arial"/>
      <w:b/>
    </w:rPr>
  </w:style>
  <w:style w:type="paragraph" w:styleId="BodyTextIndent">
    <w:name w:val="Body Text Indent"/>
    <w:basedOn w:val="Normal"/>
    <w:rsid w:val="00CE1039"/>
    <w:pPr>
      <w:ind w:left="720"/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CE1039"/>
    <w:pPr>
      <w:ind w:left="720" w:hanging="720"/>
      <w:jc w:val="both"/>
    </w:pPr>
    <w:rPr>
      <w:rFonts w:ascii="Arial" w:hAnsi="Arial"/>
    </w:rPr>
  </w:style>
  <w:style w:type="character" w:styleId="FollowedHyperlink">
    <w:name w:val="FollowedHyperlink"/>
    <w:rsid w:val="00CE1039"/>
    <w:rPr>
      <w:color w:val="800080"/>
      <w:u w:val="single"/>
    </w:rPr>
  </w:style>
  <w:style w:type="paragraph" w:styleId="List">
    <w:name w:val="List"/>
    <w:basedOn w:val="Normal"/>
    <w:rsid w:val="00CE1039"/>
    <w:pPr>
      <w:ind w:left="283" w:hanging="283"/>
    </w:pPr>
  </w:style>
  <w:style w:type="paragraph" w:styleId="List2">
    <w:name w:val="List 2"/>
    <w:basedOn w:val="Normal"/>
    <w:rsid w:val="00CE1039"/>
    <w:pPr>
      <w:ind w:left="566" w:hanging="283"/>
    </w:pPr>
  </w:style>
  <w:style w:type="paragraph" w:styleId="List3">
    <w:name w:val="List 3"/>
    <w:basedOn w:val="Normal"/>
    <w:rsid w:val="00CE1039"/>
    <w:pPr>
      <w:ind w:left="849" w:hanging="283"/>
    </w:pPr>
  </w:style>
  <w:style w:type="paragraph" w:styleId="ListBullet">
    <w:name w:val="List Bullet"/>
    <w:basedOn w:val="Normal"/>
    <w:autoRedefine/>
    <w:rsid w:val="00CE1039"/>
    <w:pPr>
      <w:numPr>
        <w:numId w:val="1"/>
      </w:numPr>
    </w:pPr>
  </w:style>
  <w:style w:type="paragraph" w:styleId="ListBullet2">
    <w:name w:val="List Bullet 2"/>
    <w:basedOn w:val="Normal"/>
    <w:autoRedefine/>
    <w:rsid w:val="00CE1039"/>
    <w:pPr>
      <w:numPr>
        <w:numId w:val="2"/>
      </w:numPr>
    </w:pPr>
  </w:style>
  <w:style w:type="paragraph" w:styleId="ListContinue">
    <w:name w:val="List Continue"/>
    <w:basedOn w:val="Normal"/>
    <w:rsid w:val="00CE1039"/>
    <w:pPr>
      <w:spacing w:after="120"/>
      <w:ind w:left="283"/>
    </w:pPr>
  </w:style>
  <w:style w:type="paragraph" w:styleId="ListContinue2">
    <w:name w:val="List Continue 2"/>
    <w:basedOn w:val="Normal"/>
    <w:rsid w:val="00CE1039"/>
    <w:pPr>
      <w:spacing w:after="120"/>
      <w:ind w:left="566"/>
    </w:pPr>
  </w:style>
  <w:style w:type="paragraph" w:styleId="BalloonText">
    <w:name w:val="Balloon Text"/>
    <w:basedOn w:val="Normal"/>
    <w:semiHidden/>
    <w:rsid w:val="00CE10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E1039"/>
    <w:pPr>
      <w:spacing w:before="100" w:beforeAutospacing="1" w:after="100" w:afterAutospacing="1"/>
      <w:jc w:val="both"/>
    </w:pPr>
    <w:rPr>
      <w:lang w:val="en-US"/>
    </w:rPr>
  </w:style>
  <w:style w:type="paragraph" w:customStyle="1" w:styleId="Descriptor2">
    <w:name w:val="Descriptor 2"/>
    <w:basedOn w:val="Normal"/>
    <w:link w:val="Descriptor2Char"/>
    <w:autoRedefine/>
    <w:rsid w:val="00CE1039"/>
    <w:pPr>
      <w:pBdr>
        <w:bottom w:val="single" w:sz="12" w:space="1" w:color="auto"/>
      </w:pBdr>
      <w:spacing w:after="120"/>
      <w:ind w:left="2835" w:hanging="2835"/>
    </w:pPr>
    <w:rPr>
      <w:rFonts w:ascii="Arial" w:hAnsi="Arial" w:cs="Arial"/>
      <w:b/>
      <w:noProof/>
      <w:sz w:val="28"/>
      <w:lang w:eastAsia="en-GB"/>
    </w:rPr>
  </w:style>
  <w:style w:type="character" w:customStyle="1" w:styleId="Descriptor2Char">
    <w:name w:val="Descriptor 2 Char"/>
    <w:link w:val="Descriptor2"/>
    <w:rsid w:val="00CE1039"/>
    <w:rPr>
      <w:rFonts w:ascii="Arial" w:hAnsi="Arial" w:cs="Arial"/>
      <w:b/>
      <w:noProof/>
      <w:sz w:val="28"/>
      <w:lang w:val="en-GB" w:eastAsia="en-GB" w:bidi="ar-SA"/>
    </w:rPr>
  </w:style>
  <w:style w:type="paragraph" w:styleId="BodyTextIndent3">
    <w:name w:val="Body Text Indent 3"/>
    <w:basedOn w:val="Normal"/>
    <w:rsid w:val="00CE1039"/>
    <w:pPr>
      <w:spacing w:after="120"/>
      <w:ind w:left="283"/>
    </w:pPr>
    <w:rPr>
      <w:sz w:val="16"/>
      <w:szCs w:val="16"/>
    </w:rPr>
  </w:style>
  <w:style w:type="paragraph" w:styleId="BlockText">
    <w:name w:val="Block Text"/>
    <w:basedOn w:val="Normal"/>
    <w:rsid w:val="00CE1039"/>
    <w:pPr>
      <w:ind w:left="720" w:right="566" w:hanging="720"/>
      <w:jc w:val="both"/>
    </w:pPr>
  </w:style>
  <w:style w:type="paragraph" w:customStyle="1" w:styleId="Document1">
    <w:name w:val="Document 1"/>
    <w:rsid w:val="00CE1039"/>
    <w:pPr>
      <w:keepNext/>
      <w:keepLines/>
      <w:tabs>
        <w:tab w:val="left" w:pos="-720"/>
      </w:tabs>
      <w:suppressAutoHyphens/>
      <w:autoSpaceDE w:val="0"/>
      <w:autoSpaceDN w:val="0"/>
    </w:pPr>
    <w:rPr>
      <w:rFonts w:ascii="Courier" w:hAnsi="Courier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C33C52"/>
    <w:rPr>
      <w:rFonts w:ascii="Arial" w:hAnsi="Arial"/>
      <w:sz w:val="24"/>
    </w:rPr>
  </w:style>
  <w:style w:type="paragraph" w:customStyle="1" w:styleId="stages">
    <w:name w:val="stages"/>
    <w:basedOn w:val="Normal"/>
    <w:rsid w:val="00D80A7C"/>
    <w:pPr>
      <w:spacing w:before="100" w:beforeAutospacing="1" w:after="100" w:afterAutospacing="1" w:line="312" w:lineRule="auto"/>
    </w:pPr>
    <w:rPr>
      <w:rFonts w:ascii="Trebuchet MS" w:hAnsi="Trebuchet MS"/>
      <w:color w:val="006666"/>
      <w:lang w:eastAsia="en-GB"/>
    </w:rPr>
  </w:style>
  <w:style w:type="character" w:customStyle="1" w:styleId="stages1">
    <w:name w:val="stages1"/>
    <w:rsid w:val="00D80A7C"/>
    <w:rPr>
      <w:rFonts w:ascii="Trebuchet MS" w:hAnsi="Trebuchet MS" w:hint="default"/>
      <w:color w:val="006666"/>
      <w:sz w:val="20"/>
      <w:szCs w:val="20"/>
    </w:rPr>
  </w:style>
  <w:style w:type="character" w:styleId="CommentReference">
    <w:name w:val="annotation reference"/>
    <w:semiHidden/>
    <w:rsid w:val="00172ABD"/>
    <w:rPr>
      <w:sz w:val="16"/>
      <w:szCs w:val="16"/>
    </w:rPr>
  </w:style>
  <w:style w:type="paragraph" w:styleId="CommentText">
    <w:name w:val="annotation text"/>
    <w:basedOn w:val="Normal"/>
    <w:semiHidden/>
    <w:rsid w:val="00172ABD"/>
  </w:style>
  <w:style w:type="paragraph" w:styleId="CommentSubject">
    <w:name w:val="annotation subject"/>
    <w:basedOn w:val="CommentText"/>
    <w:next w:val="CommentText"/>
    <w:semiHidden/>
    <w:rsid w:val="00172ABD"/>
    <w:rPr>
      <w:b/>
      <w:bCs/>
    </w:rPr>
  </w:style>
  <w:style w:type="character" w:customStyle="1" w:styleId="FooterChar">
    <w:name w:val="Footer Char"/>
    <w:link w:val="Footer"/>
    <w:uiPriority w:val="99"/>
    <w:rsid w:val="00FF3A5E"/>
    <w:rPr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A72CA"/>
    <w:rPr>
      <w:rFonts w:ascii="Consolas" w:eastAsia="Calibri" w:hAnsi="Consolas" w:cs="Consolas"/>
      <w:sz w:val="21"/>
      <w:szCs w:val="21"/>
      <w:lang w:eastAsia="en-GB"/>
    </w:rPr>
  </w:style>
  <w:style w:type="character" w:customStyle="1" w:styleId="PlainTextChar">
    <w:name w:val="Plain Text Char"/>
    <w:link w:val="PlainText"/>
    <w:uiPriority w:val="99"/>
    <w:rsid w:val="003A72CA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A72CA"/>
    <w:pPr>
      <w:ind w:left="720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uiPriority w:val="22"/>
    <w:qFormat/>
    <w:rsid w:val="00374729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C33C52"/>
    <w:pPr>
      <w:ind w:left="200"/>
    </w:pPr>
  </w:style>
  <w:style w:type="character" w:customStyle="1" w:styleId="AA-EditableText">
    <w:name w:val="AA-EditableText"/>
    <w:qFormat/>
    <w:rsid w:val="00080564"/>
    <w:rPr>
      <w:color w:val="CC00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7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86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99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97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aew\Local%20Settings\Temporary%20Internet%20Files\Content.IE5\RBDSSK53\NEW%20ITS%20Black%20Cover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ITS Black Cover[1]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TRAN2040 Module Handbook 06-07</vt:lpstr>
    </vt:vector>
  </TitlesOfParts>
  <Company>University of Leeds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TRAN2040 Module Handbook 06-07</dc:title>
  <dc:subject/>
  <dc:creator>Jo Moran</dc:creator>
  <cp:keywords/>
  <cp:lastModifiedBy>Simon Leech</cp:lastModifiedBy>
  <cp:revision>4</cp:revision>
  <cp:lastPrinted>2014-03-04T14:18:00Z</cp:lastPrinted>
  <dcterms:created xsi:type="dcterms:W3CDTF">2020-04-15T09:23:00Z</dcterms:created>
  <dcterms:modified xsi:type="dcterms:W3CDTF">2020-05-12T09:50:00Z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